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6C1D9D" w:rsidRDefault="00FF7107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Harshit sarda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26F485A1DFF4670959B5C69F5E8BA8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85167" w:rsidRPr="00C73EE4" w:rsidRDefault="00FF7107" w:rsidP="000041C4">
            <w:pPr>
              <w:pStyle w:val="NoSpacing"/>
              <w:rPr>
                <w:rFonts w:eastAsia="Times New Roman"/>
              </w:rPr>
            </w:pPr>
            <w:r w:rsidRPr="00FF7107">
              <w:rPr>
                <w:rFonts w:eastAsia="Times New Roman"/>
              </w:rPr>
              <w:t>As a passionate and dynamic software developer, I thrive on the cutting edge of technology, continuously seeking opportunities to innovate and create impactful solutions. With a solid foundation in software engineering principles and a knack for problem-solving, I excel in crafting robust, scalable, and efficient software systems.</w:t>
            </w:r>
          </w:p>
          <w:p w:rsidR="00036450" w:rsidRDefault="00036450" w:rsidP="009260CD"/>
          <w:p w:rsidR="00036450" w:rsidRDefault="00036450" w:rsidP="00036450"/>
          <w:sdt>
            <w:sdtPr>
              <w:id w:val="-1954003311"/>
              <w:placeholder>
                <w:docPart w:val="6BBB30FE6F3D4CA7A9763020FB7FD53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FC50C06AD0F4498480626FEDA3F25F8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A7523E" w:rsidP="004D3011">
            <w:r>
              <w:t>+91 8109860149</w:t>
            </w:r>
          </w:p>
          <w:p w:rsidR="004D3011" w:rsidRPr="004D3011" w:rsidRDefault="004D3011" w:rsidP="004D3011"/>
          <w:p w:rsidR="004D3011" w:rsidRDefault="000041C4" w:rsidP="004D3011">
            <w:r>
              <w:t>LINKEDIN:</w:t>
            </w:r>
          </w:p>
          <w:p w:rsidR="004D3011" w:rsidRDefault="00385167" w:rsidP="004D3011">
            <w:r>
              <w:t>www.linkedin.com/in/j.mclaughin</w:t>
            </w:r>
          </w:p>
          <w:p w:rsidR="004D3011" w:rsidRDefault="004D3011" w:rsidP="004D3011"/>
          <w:sdt>
            <w:sdtPr>
              <w:id w:val="-240260293"/>
              <w:placeholder>
                <w:docPart w:val="2894372C09A141CA880CB521339EE62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F7107" w:rsidP="004D3011">
            <w:pPr>
              <w:rPr>
                <w:rStyle w:val="Hyperlink"/>
              </w:rPr>
            </w:pPr>
            <w:r>
              <w:t>Devharmahgoy22@gmail.com</w:t>
            </w:r>
            <w:r w:rsidR="00C547D5">
              <w:t xml:space="preserve"> </w:t>
            </w:r>
          </w:p>
          <w:p w:rsidR="004D3011" w:rsidRPr="00CB0055" w:rsidRDefault="006C1D9D" w:rsidP="00C039FE">
            <w:pPr>
              <w:pStyle w:val="Heading3"/>
            </w:pPr>
            <w:r>
              <w:t>interests</w:t>
            </w:r>
            <w:r w:rsidR="00FF7107">
              <w:t>0</w:t>
            </w:r>
          </w:p>
          <w:p w:rsidR="00FF7107" w:rsidRDefault="00A7523E" w:rsidP="004D3011">
            <w:r>
              <w:t>Research</w:t>
            </w:r>
          </w:p>
          <w:p w:rsidR="00FF7107" w:rsidRDefault="00A7523E" w:rsidP="004D3011">
            <w:r>
              <w:t>Interest</w:t>
            </w:r>
            <w:r w:rsidR="00FF7107">
              <w:t xml:space="preserve"> in Mythology</w:t>
            </w:r>
          </w:p>
          <w:p w:rsidR="00A7523E" w:rsidRDefault="00A7523E" w:rsidP="004D3011">
            <w:r>
              <w:t>History and Law</w:t>
            </w:r>
          </w:p>
          <w:p w:rsidR="006C1D9D" w:rsidRPr="004D3011" w:rsidRDefault="006C1D9D" w:rsidP="004D3011">
            <w:r>
              <w:t>Travel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447144958"/>
              <w:placeholder>
                <w:docPart w:val="C48A84A3FFC844678AFA4E7A87CB9513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Default="00A7523E" w:rsidP="000041C4">
            <w:pPr>
              <w:pStyle w:val="Heading4"/>
            </w:pPr>
            <w:r>
              <w:t>The New Era Public School</w:t>
            </w:r>
          </w:p>
          <w:p w:rsidR="00A7523E" w:rsidRDefault="00A7523E" w:rsidP="00A7523E">
            <w:r>
              <w:t>May 2022</w:t>
            </w:r>
          </w:p>
          <w:p w:rsidR="00A7523E" w:rsidRPr="00A7523E" w:rsidRDefault="00A7523E" w:rsidP="00A7523E">
            <w:r>
              <w:t xml:space="preserve">Perused PCM </w:t>
            </w:r>
          </w:p>
          <w:p w:rsidR="000041C4" w:rsidRDefault="000041C4" w:rsidP="00A7523E">
            <w:pPr>
              <w:pStyle w:val="Date"/>
            </w:pPr>
          </w:p>
          <w:p w:rsidR="00036450" w:rsidRDefault="006C1D9D" w:rsidP="00036450">
            <w:pPr>
              <w:pStyle w:val="Heading2"/>
            </w:pPr>
            <w:r>
              <w:t>key skills and characteristics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Budget Management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Excellent listener</w:t>
            </w:r>
          </w:p>
          <w:p w:rsidR="006C1D9D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Friendly</w:t>
            </w:r>
            <w:r w:rsidR="00A7523E">
              <w:rPr>
                <w:sz w:val="16"/>
                <w:szCs w:val="16"/>
              </w:rPr>
              <w:t xml:space="preserve"> </w:t>
            </w:r>
            <w:r w:rsidRPr="000041C4">
              <w:rPr>
                <w:sz w:val="16"/>
                <w:szCs w:val="16"/>
              </w:rPr>
              <w:t>and service oriented</w:t>
            </w:r>
          </w:p>
          <w:p w:rsidR="00A7523E" w:rsidRPr="000041C4" w:rsidRDefault="00A7523E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Programing languages such as python and c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Recruiting and Hiring Talent</w:t>
            </w:r>
          </w:p>
          <w:p w:rsidR="00036450" w:rsidRPr="00A7523E" w:rsidRDefault="006C1D9D" w:rsidP="006C1D9D">
            <w:pPr>
              <w:pStyle w:val="ListBullet"/>
              <w:jc w:val="both"/>
              <w:rPr>
                <w:color w:val="FFFFFF" w:themeColor="background1"/>
              </w:rPr>
            </w:pPr>
            <w:r w:rsidRPr="000041C4">
              <w:rPr>
                <w:rFonts w:eastAsia="Arial"/>
                <w:sz w:val="16"/>
                <w:szCs w:val="16"/>
              </w:rPr>
              <w:t>Solid written and verbal communicator</w:t>
            </w:r>
          </w:p>
          <w:p w:rsidR="00A7523E" w:rsidRPr="004D3011" w:rsidRDefault="00A7523E" w:rsidP="00A7523E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  <w:bookmarkStart w:id="0" w:name="_GoBack"/>
            <w:bookmarkEnd w:id="0"/>
          </w:p>
        </w:tc>
      </w:tr>
    </w:tbl>
    <w:p w:rsidR="0043117B" w:rsidRDefault="00CD2A95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A95" w:rsidRDefault="00CD2A95" w:rsidP="000C45FF">
      <w:r>
        <w:separator/>
      </w:r>
    </w:p>
  </w:endnote>
  <w:endnote w:type="continuationSeparator" w:id="0">
    <w:p w:rsidR="00CD2A95" w:rsidRDefault="00CD2A9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A95" w:rsidRDefault="00CD2A95" w:rsidP="000C45FF">
      <w:r>
        <w:separator/>
      </w:r>
    </w:p>
  </w:footnote>
  <w:footnote w:type="continuationSeparator" w:id="0">
    <w:p w:rsidR="00CD2A95" w:rsidRDefault="00CD2A9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7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802CA0"/>
    <w:rsid w:val="009260CD"/>
    <w:rsid w:val="00952C25"/>
    <w:rsid w:val="009B539F"/>
    <w:rsid w:val="00A2118D"/>
    <w:rsid w:val="00A40869"/>
    <w:rsid w:val="00A7523E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2A95"/>
    <w:rsid w:val="00D2522B"/>
    <w:rsid w:val="00D422DE"/>
    <w:rsid w:val="00D5459D"/>
    <w:rsid w:val="00DA1F4D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6F485A1DFF4670959B5C69F5E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0A71A-FF36-479D-8031-B4E8D0892EC8}"/>
      </w:docPartPr>
      <w:docPartBody>
        <w:p w:rsidR="00000000" w:rsidRDefault="00F71237">
          <w:pPr>
            <w:pStyle w:val="926F485A1DFF4670959B5C69F5E8BA8C"/>
          </w:pPr>
          <w:r w:rsidRPr="00D5459D">
            <w:t>Profile</w:t>
          </w:r>
        </w:p>
      </w:docPartBody>
    </w:docPart>
    <w:docPart>
      <w:docPartPr>
        <w:name w:val="6BBB30FE6F3D4CA7A9763020FB7FD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A8452-CF48-462D-B2E3-6F86B3578174}"/>
      </w:docPartPr>
      <w:docPartBody>
        <w:p w:rsidR="00000000" w:rsidRDefault="00F71237">
          <w:pPr>
            <w:pStyle w:val="6BBB30FE6F3D4CA7A9763020FB7FD53F"/>
          </w:pPr>
          <w:r w:rsidRPr="00CB0055">
            <w:t>Contact</w:t>
          </w:r>
        </w:p>
      </w:docPartBody>
    </w:docPart>
    <w:docPart>
      <w:docPartPr>
        <w:name w:val="FC50C06AD0F4498480626FEDA3F25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DB074-7875-46B9-9A7F-8D0F8E5B0BCD}"/>
      </w:docPartPr>
      <w:docPartBody>
        <w:p w:rsidR="00000000" w:rsidRDefault="00F71237">
          <w:pPr>
            <w:pStyle w:val="FC50C06AD0F4498480626FEDA3F25F8F"/>
          </w:pPr>
          <w:r w:rsidRPr="004D3011">
            <w:t>PHONE:</w:t>
          </w:r>
        </w:p>
      </w:docPartBody>
    </w:docPart>
    <w:docPart>
      <w:docPartPr>
        <w:name w:val="2894372C09A141CA880CB521339E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E9C2-2473-4AFA-B0BF-58452D519DA7}"/>
      </w:docPartPr>
      <w:docPartBody>
        <w:p w:rsidR="00000000" w:rsidRDefault="00F71237">
          <w:pPr>
            <w:pStyle w:val="2894372C09A141CA880CB521339EE625"/>
          </w:pPr>
          <w:r w:rsidRPr="004D3011">
            <w:t>EMAIL:</w:t>
          </w:r>
        </w:p>
      </w:docPartBody>
    </w:docPart>
    <w:docPart>
      <w:docPartPr>
        <w:name w:val="C48A84A3FFC844678AFA4E7A87CB9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97AF-8FEA-46F9-B418-BFC2073530DF}"/>
      </w:docPartPr>
      <w:docPartBody>
        <w:p w:rsidR="00000000" w:rsidRDefault="00F71237">
          <w:pPr>
            <w:pStyle w:val="C48A84A3FFC844678AFA4E7A87CB951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37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F485A1DFF4670959B5C69F5E8BA8C">
    <w:name w:val="926F485A1DFF4670959B5C69F5E8BA8C"/>
  </w:style>
  <w:style w:type="paragraph" w:customStyle="1" w:styleId="6BBB30FE6F3D4CA7A9763020FB7FD53F">
    <w:name w:val="6BBB30FE6F3D4CA7A9763020FB7FD53F"/>
  </w:style>
  <w:style w:type="paragraph" w:customStyle="1" w:styleId="FC50C06AD0F4498480626FEDA3F25F8F">
    <w:name w:val="FC50C06AD0F4498480626FEDA3F25F8F"/>
  </w:style>
  <w:style w:type="paragraph" w:customStyle="1" w:styleId="2894372C09A141CA880CB521339EE625">
    <w:name w:val="2894372C09A141CA880CB521339EE625"/>
  </w:style>
  <w:style w:type="paragraph" w:customStyle="1" w:styleId="AD1D65F1230545EE95D56CF5DA3B8FB7">
    <w:name w:val="AD1D65F1230545EE95D56CF5DA3B8FB7"/>
  </w:style>
  <w:style w:type="paragraph" w:customStyle="1" w:styleId="C48A84A3FFC844678AFA4E7A87CB9513">
    <w:name w:val="C48A84A3FFC844678AFA4E7A87CB9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resume.dotx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2024-03-14T15:12:00Z</dcterms:created>
  <dcterms:modified xsi:type="dcterms:W3CDTF">2024-03-14T15:31:00Z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